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B196EA" w14:textId="539770E4" w:rsidR="005A5B39" w:rsidRDefault="00000000" w:rsidP="005518E1">
      <w:pPr>
        <w:pStyle w:val="Title"/>
        <w:jc w:val="left"/>
        <w:rPr>
          <w:b/>
          <w:bCs/>
        </w:rPr>
      </w:pPr>
      <w:r w:rsidRPr="005518E1">
        <w:rPr>
          <w:b/>
          <w:bCs/>
        </w:rPr>
        <w:t>Can deep learning</w:t>
      </w:r>
      <w:r w:rsidR="00B35611">
        <w:rPr>
          <w:b/>
          <w:bCs/>
        </w:rPr>
        <w:t xml:space="preserve"> be used</w:t>
      </w:r>
      <w:r w:rsidRPr="005518E1">
        <w:rPr>
          <w:b/>
          <w:bCs/>
        </w:rPr>
        <w:t xml:space="preserve"> to</w:t>
      </w:r>
      <w:r w:rsidR="00EE43C0" w:rsidRPr="005518E1">
        <w:rPr>
          <w:b/>
          <w:bCs/>
        </w:rPr>
        <w:t xml:space="preserve"> </w:t>
      </w:r>
      <w:r w:rsidR="00B07B7D" w:rsidRPr="005518E1">
        <w:rPr>
          <w:b/>
          <w:bCs/>
        </w:rPr>
        <w:t>build</w:t>
      </w:r>
      <w:r w:rsidR="00EE43C0" w:rsidRPr="005518E1">
        <w:rPr>
          <w:b/>
          <w:bCs/>
        </w:rPr>
        <w:t xml:space="preserve"> a recommendation framework for</w:t>
      </w:r>
      <w:r w:rsidR="003A2633" w:rsidRPr="005518E1">
        <w:rPr>
          <w:b/>
          <w:bCs/>
        </w:rPr>
        <w:t xml:space="preserve"> </w:t>
      </w:r>
      <w:r w:rsidR="00EE43C0" w:rsidRPr="005518E1">
        <w:rPr>
          <w:b/>
          <w:bCs/>
        </w:rPr>
        <w:t>Amazon</w:t>
      </w:r>
      <w:r w:rsidR="00716BB1">
        <w:rPr>
          <w:b/>
          <w:bCs/>
        </w:rPr>
        <w:t xml:space="preserve"> shoppers</w:t>
      </w:r>
      <w:r w:rsidR="00EE43C0" w:rsidRPr="005518E1">
        <w:rPr>
          <w:b/>
          <w:bCs/>
        </w:rPr>
        <w:t>?</w:t>
      </w:r>
    </w:p>
    <w:p w14:paraId="4014793C" w14:textId="6977AEB9" w:rsidR="00A71116" w:rsidRDefault="00000000" w:rsidP="00114BB0">
      <w:pPr>
        <w:spacing w:line="240" w:lineRule="auto"/>
        <w:ind w:firstLine="0"/>
      </w:pPr>
      <w:r w:rsidRPr="005518E1">
        <w:rPr>
          <w:u w:val="single"/>
        </w:rPr>
        <w:t>Overview</w:t>
      </w:r>
      <w:r w:rsidRPr="00487D53">
        <w:t>.</w:t>
      </w:r>
      <w:r>
        <w:t xml:space="preserve"> </w:t>
      </w:r>
      <w:r w:rsidR="002C35FB">
        <w:t>R</w:t>
      </w:r>
      <w:r>
        <w:t xml:space="preserve">etailers are </w:t>
      </w:r>
      <w:r w:rsidR="002C35FB">
        <w:t xml:space="preserve">increasingly </w:t>
      </w:r>
      <w:r>
        <w:t xml:space="preserve">using data to </w:t>
      </w:r>
      <w:r w:rsidR="00EC70BA">
        <w:t xml:space="preserve">improve their marketing strategies. </w:t>
      </w:r>
      <w:r w:rsidR="002C35FB">
        <w:t>In recent years, t</w:t>
      </w:r>
      <w:r w:rsidR="00C939B3">
        <w:t xml:space="preserve">he industry has expanded upon traditional machine learning </w:t>
      </w:r>
      <w:r w:rsidR="00C179AF">
        <w:t>practices</w:t>
      </w:r>
      <w:r w:rsidR="002C35FB">
        <w:t>, using a</w:t>
      </w:r>
      <w:r w:rsidR="00CF7F29">
        <w:t xml:space="preserve">rtificial intelligence (AI)-based </w:t>
      </w:r>
      <w:r w:rsidR="00C179AF">
        <w:t>techniques</w:t>
      </w:r>
      <w:r w:rsidR="00C939B3">
        <w:t xml:space="preserve"> </w:t>
      </w:r>
      <w:r w:rsidR="002C35FB">
        <w:t xml:space="preserve">to better </w:t>
      </w:r>
      <w:r w:rsidR="00563DFE">
        <w:t xml:space="preserve">the </w:t>
      </w:r>
      <w:r w:rsidR="00CF7F29">
        <w:t xml:space="preserve">computational </w:t>
      </w:r>
      <w:r w:rsidR="00563DFE">
        <w:t>accuracy</w:t>
      </w:r>
      <w:r w:rsidR="00CF7F29">
        <w:t xml:space="preserve"> and speed</w:t>
      </w:r>
      <w:r w:rsidR="00563DFE">
        <w:t xml:space="preserve"> of models. </w:t>
      </w:r>
      <w:r w:rsidR="00CC2AD2">
        <w:t xml:space="preserve">We </w:t>
      </w:r>
      <w:r w:rsidR="00C179AF">
        <w:t>seek to</w:t>
      </w:r>
      <w:r w:rsidR="00F350FF">
        <w:t xml:space="preserve"> </w:t>
      </w:r>
      <w:r w:rsidR="00C179AF">
        <w:t>understand dat</w:t>
      </w:r>
      <w:r w:rsidR="00F350FF">
        <w:t>a in a way not yet previously measured</w:t>
      </w:r>
      <w:r w:rsidR="00F64F02">
        <w:t xml:space="preserve"> – generating predictions of business engagement through an automated optimization process.</w:t>
      </w:r>
    </w:p>
    <w:p w14:paraId="6277F121" w14:textId="77777777" w:rsidR="00A71116" w:rsidRDefault="00A71116" w:rsidP="00114BB0">
      <w:pPr>
        <w:spacing w:line="240" w:lineRule="auto"/>
        <w:ind w:firstLine="0"/>
      </w:pPr>
    </w:p>
    <w:p w14:paraId="34F3807B" w14:textId="1DE23CFA" w:rsidR="00C253B4" w:rsidRPr="00114BB0" w:rsidRDefault="00000000" w:rsidP="00114BB0">
      <w:pPr>
        <w:spacing w:line="240" w:lineRule="auto"/>
        <w:ind w:firstLine="0"/>
        <w:rPr>
          <w:i/>
          <w:iCs/>
        </w:rPr>
      </w:pPr>
      <w:r>
        <w:t>Deep learning operates as the foundation of technologies like image</w:t>
      </w:r>
      <w:r w:rsidR="00902138">
        <w:t xml:space="preserve"> and speech</w:t>
      </w:r>
      <w:r>
        <w:t xml:space="preserve"> </w:t>
      </w:r>
      <w:r w:rsidR="004433CC">
        <w:t>recognition</w:t>
      </w:r>
      <w:r w:rsidR="00F55280">
        <w:t xml:space="preserve">. </w:t>
      </w:r>
      <w:r w:rsidR="00902138">
        <w:t>D</w:t>
      </w:r>
      <w:r w:rsidR="002F4FD4">
        <w:t xml:space="preserve">efined </w:t>
      </w:r>
      <w:r w:rsidR="0043097A">
        <w:t xml:space="preserve">by </w:t>
      </w:r>
      <w:r w:rsidR="002F4FD4">
        <w:t>advanced mathematical properties</w:t>
      </w:r>
      <w:r w:rsidR="000204A5">
        <w:t xml:space="preserve"> – including some that are hidden</w:t>
      </w:r>
      <w:r w:rsidR="00A71116">
        <w:t xml:space="preserve"> –</w:t>
      </w:r>
      <w:r w:rsidR="00C179AF">
        <w:t xml:space="preserve"> </w:t>
      </w:r>
      <w:r w:rsidR="0043097A">
        <w:t>humans collect, analyze, and interpret vast amounts of information in a short</w:t>
      </w:r>
      <w:r w:rsidR="006F4DD7">
        <w:t xml:space="preserve"> </w:t>
      </w:r>
      <w:r w:rsidR="00547F9B">
        <w:t>time frame</w:t>
      </w:r>
      <w:r w:rsidR="00C01E2A">
        <w:t xml:space="preserve">. </w:t>
      </w:r>
      <w:r w:rsidR="00D5078F">
        <w:t>Yet, how deep learning m</w:t>
      </w:r>
      <w:r w:rsidR="006F4DD7">
        <w:t>odel</w:t>
      </w:r>
      <w:r w:rsidR="00D5078F">
        <w:t xml:space="preserve">s </w:t>
      </w:r>
      <w:r w:rsidR="00547F9B">
        <w:t>perform</w:t>
      </w:r>
      <w:r w:rsidR="00C01E2A">
        <w:t xml:space="preserve"> </w:t>
      </w:r>
      <w:r w:rsidR="00D5078F">
        <w:t xml:space="preserve">is </w:t>
      </w:r>
      <w:r w:rsidR="00547F9B">
        <w:t xml:space="preserve">often </w:t>
      </w:r>
      <w:r w:rsidR="00D5078F">
        <w:t xml:space="preserve">more about </w:t>
      </w:r>
      <w:r w:rsidR="00C01E2A">
        <w:t>the data</w:t>
      </w:r>
      <w:r w:rsidR="00D5078F">
        <w:t xml:space="preserve"> </w:t>
      </w:r>
      <w:r w:rsidR="00547F9B">
        <w:t>fe</w:t>
      </w:r>
      <w:r w:rsidR="00D5078F">
        <w:t>d</w:t>
      </w:r>
      <w:r w:rsidR="00547F9B">
        <w:t xml:space="preserve"> in </w:t>
      </w:r>
      <w:r w:rsidR="00D5078F">
        <w:t xml:space="preserve">to “teach” the model </w:t>
      </w:r>
      <w:r w:rsidR="00C01E2A">
        <w:t>rather than the</w:t>
      </w:r>
      <w:r w:rsidR="00547F9B">
        <w:t xml:space="preserve"> algorithm itself. Th</w:t>
      </w:r>
      <w:r w:rsidR="0000715E">
        <w:t xml:space="preserve">ere may be few problems when data are clean and concise, but more </w:t>
      </w:r>
      <w:r w:rsidR="00333177">
        <w:t>issues</w:t>
      </w:r>
      <w:r w:rsidR="0000715E">
        <w:t xml:space="preserve"> arise when data are messy, incomplete, or limited</w:t>
      </w:r>
      <w:r w:rsidR="00A32C88">
        <w:t>.</w:t>
      </w:r>
      <w:r w:rsidR="00114BB0">
        <w:t xml:space="preserve"> </w:t>
      </w:r>
      <w:r w:rsidR="002C35FB">
        <w:t xml:space="preserve">In </w:t>
      </w:r>
      <w:r w:rsidR="00114BB0">
        <w:t xml:space="preserve">this </w:t>
      </w:r>
      <w:r w:rsidR="00BC5AB3">
        <w:t>project,</w:t>
      </w:r>
      <w:r w:rsidR="002C35FB">
        <w:t xml:space="preserve"> we aim </w:t>
      </w:r>
      <w:r w:rsidR="00114BB0">
        <w:t xml:space="preserve">to answer the question: </w:t>
      </w:r>
      <w:r w:rsidR="00114BB0">
        <w:rPr>
          <w:i/>
          <w:iCs/>
        </w:rPr>
        <w:t xml:space="preserve">can a deep learning algorithm improve predictions of </w:t>
      </w:r>
      <w:r w:rsidR="00F85DFD">
        <w:rPr>
          <w:i/>
          <w:iCs/>
        </w:rPr>
        <w:t>customer</w:t>
      </w:r>
      <w:r w:rsidR="00114BB0">
        <w:rPr>
          <w:i/>
          <w:iCs/>
        </w:rPr>
        <w:t xml:space="preserve"> </w:t>
      </w:r>
      <w:r w:rsidR="002F1858">
        <w:rPr>
          <w:i/>
          <w:iCs/>
        </w:rPr>
        <w:t xml:space="preserve">and </w:t>
      </w:r>
      <w:r w:rsidR="00F85DFD">
        <w:rPr>
          <w:i/>
          <w:iCs/>
        </w:rPr>
        <w:t>product</w:t>
      </w:r>
      <w:r w:rsidR="002F1858">
        <w:rPr>
          <w:i/>
          <w:iCs/>
        </w:rPr>
        <w:t xml:space="preserve"> alignment on Amazon</w:t>
      </w:r>
      <w:r w:rsidR="002C35FB">
        <w:rPr>
          <w:i/>
          <w:iCs/>
        </w:rPr>
        <w:t>,</w:t>
      </w:r>
      <w:r w:rsidR="002F1858">
        <w:rPr>
          <w:i/>
          <w:iCs/>
        </w:rPr>
        <w:t xml:space="preserve"> given the volatile nature of</w:t>
      </w:r>
      <w:r w:rsidR="009B5864">
        <w:rPr>
          <w:i/>
          <w:iCs/>
        </w:rPr>
        <w:t xml:space="preserve"> social data?</w:t>
      </w:r>
    </w:p>
    <w:p w14:paraId="4DD66BAD" w14:textId="77777777" w:rsidR="008579F0" w:rsidRDefault="008579F0" w:rsidP="00114BB0">
      <w:pPr>
        <w:spacing w:line="240" w:lineRule="auto"/>
        <w:ind w:firstLine="0"/>
      </w:pPr>
    </w:p>
    <w:p w14:paraId="6D6298C9" w14:textId="188C2686" w:rsidR="003C4A17" w:rsidRDefault="00000000" w:rsidP="00114BB0">
      <w:pPr>
        <w:spacing w:line="240" w:lineRule="auto"/>
        <w:ind w:firstLine="0"/>
      </w:pPr>
      <w:r>
        <w:t>A</w:t>
      </w:r>
      <w:r w:rsidR="00352F5A">
        <w:t xml:space="preserve">s </w:t>
      </w:r>
      <w:r>
        <w:t xml:space="preserve">we </w:t>
      </w:r>
      <w:r w:rsidR="0023249E">
        <w:t xml:space="preserve">gather info from </w:t>
      </w:r>
      <w:r w:rsidR="00624214">
        <w:t>online shoppers</w:t>
      </w:r>
      <w:r w:rsidR="00A92C11">
        <w:t xml:space="preserve">, </w:t>
      </w:r>
      <w:r w:rsidR="0023249E">
        <w:t>errors</w:t>
      </w:r>
      <w:r w:rsidR="0091177A">
        <w:t xml:space="preserve"> are likely to ensue</w:t>
      </w:r>
      <w:r w:rsidR="00F91D13">
        <w:t>, for example,</w:t>
      </w:r>
      <w:r w:rsidR="0091177A">
        <w:t xml:space="preserve"> from human input</w:t>
      </w:r>
      <w:r w:rsidR="00624214">
        <w:t xml:space="preserve"> </w:t>
      </w:r>
      <w:r w:rsidR="00A76642">
        <w:t xml:space="preserve">or </w:t>
      </w:r>
      <w:r w:rsidR="00B003F7">
        <w:t>site bug</w:t>
      </w:r>
      <w:r w:rsidR="00CC2AD2">
        <w:t>s</w:t>
      </w:r>
      <w:r w:rsidR="0023249E">
        <w:t>.</w:t>
      </w:r>
      <w:r w:rsidR="00CC2AD2">
        <w:t xml:space="preserve"> In such cases,</w:t>
      </w:r>
      <w:r w:rsidR="0023249E">
        <w:t xml:space="preserve"> </w:t>
      </w:r>
      <w:r w:rsidR="00CC2AD2">
        <w:t>d</w:t>
      </w:r>
      <w:r w:rsidR="0023249E">
        <w:t>eep learning algorithm</w:t>
      </w:r>
      <w:r w:rsidR="00B236FA">
        <w:t>s</w:t>
      </w:r>
      <w:r w:rsidR="0091177A">
        <w:t xml:space="preserve"> </w:t>
      </w:r>
      <w:r w:rsidR="00784396">
        <w:t xml:space="preserve">will fail to </w:t>
      </w:r>
      <w:r w:rsidR="00A92C11">
        <w:t>detect</w:t>
      </w:r>
      <w:r w:rsidR="007C7BEF">
        <w:t xml:space="preserve"> </w:t>
      </w:r>
      <w:r w:rsidR="0015402D">
        <w:t xml:space="preserve">said </w:t>
      </w:r>
      <w:r w:rsidR="007C7BEF">
        <w:t xml:space="preserve">things and </w:t>
      </w:r>
      <w:r w:rsidR="00784396">
        <w:t xml:space="preserve">in turn, </w:t>
      </w:r>
      <w:r w:rsidR="007C7BEF">
        <w:t>potentially</w:t>
      </w:r>
      <w:r w:rsidR="0091177A">
        <w:t xml:space="preserve"> </w:t>
      </w:r>
      <w:r w:rsidR="001A21F7">
        <w:t xml:space="preserve">falsify a user or </w:t>
      </w:r>
      <w:r w:rsidR="00CC2AD2">
        <w:t>produce inaccurate predictions</w:t>
      </w:r>
      <w:r w:rsidR="00D2158D">
        <w:t xml:space="preserve"> of product preference</w:t>
      </w:r>
      <w:r w:rsidR="005D598B">
        <w:t>.</w:t>
      </w:r>
      <w:r w:rsidR="00B236FA">
        <w:t xml:space="preserve"> </w:t>
      </w:r>
      <w:r w:rsidR="00BC5AB3">
        <w:t>T</w:t>
      </w:r>
      <w:r w:rsidR="00A92C11">
        <w:t>rusting</w:t>
      </w:r>
      <w:r w:rsidR="007C7BEF">
        <w:t xml:space="preserve"> </w:t>
      </w:r>
      <w:r w:rsidR="00E96D79">
        <w:t>customer</w:t>
      </w:r>
      <w:r w:rsidR="00A92C11">
        <w:t xml:space="preserve">s to provide </w:t>
      </w:r>
      <w:r w:rsidR="00442554">
        <w:t>valid</w:t>
      </w:r>
      <w:r w:rsidR="00A92C11">
        <w:t xml:space="preserve"> credentials</w:t>
      </w:r>
      <w:r w:rsidR="005D598B">
        <w:t xml:space="preserve"> </w:t>
      </w:r>
      <w:r w:rsidR="007C7BEF">
        <w:t>can have a</w:t>
      </w:r>
      <w:r w:rsidR="00E96D79">
        <w:t xml:space="preserve"> resounding</w:t>
      </w:r>
      <w:r w:rsidR="007C7BEF">
        <w:t xml:space="preserve"> effect on </w:t>
      </w:r>
      <w:r w:rsidR="00BC5AB3">
        <w:t>the</w:t>
      </w:r>
      <w:r w:rsidR="005D598B">
        <w:t xml:space="preserve"> model’s </w:t>
      </w:r>
      <w:r w:rsidR="007C7BEF">
        <w:t>performance</w:t>
      </w:r>
      <w:r w:rsidR="005D598B">
        <w:t>.</w:t>
      </w:r>
      <w:r w:rsidR="0072718C">
        <w:t xml:space="preserve"> I</w:t>
      </w:r>
      <w:r w:rsidR="00A01B91">
        <w:t>f</w:t>
      </w:r>
      <w:r w:rsidR="0072718C">
        <w:t xml:space="preserve"> </w:t>
      </w:r>
      <w:r w:rsidR="0022035E">
        <w:t>Amazon</w:t>
      </w:r>
      <w:r w:rsidR="007C7BEF">
        <w:t xml:space="preserve"> </w:t>
      </w:r>
      <w:r w:rsidR="00A01B91">
        <w:t xml:space="preserve">recommends unrelated </w:t>
      </w:r>
      <w:r w:rsidR="0015402D">
        <w:t>content</w:t>
      </w:r>
      <w:r w:rsidR="00A01B91">
        <w:t>, the online customer experience will be negatively impacted.</w:t>
      </w:r>
    </w:p>
    <w:p w14:paraId="047EFD1E" w14:textId="77777777" w:rsidR="003F51C6" w:rsidRDefault="003F51C6" w:rsidP="003F51C6">
      <w:pPr>
        <w:spacing w:line="240" w:lineRule="auto"/>
        <w:ind w:firstLine="0"/>
      </w:pPr>
    </w:p>
    <w:p w14:paraId="582B48CB" w14:textId="2F54E4E6" w:rsidR="00D90DD2" w:rsidRDefault="00000000" w:rsidP="003F51C6">
      <w:pPr>
        <w:spacing w:line="240" w:lineRule="auto"/>
        <w:ind w:firstLine="0"/>
      </w:pPr>
      <w:r>
        <w:t>Generally</w:t>
      </w:r>
      <w:r w:rsidR="001A21F7">
        <w:t>, i</w:t>
      </w:r>
      <w:r w:rsidR="00A5096B">
        <w:t>f we</w:t>
      </w:r>
      <w:r w:rsidR="0020338B">
        <w:t xml:space="preserve"> </w:t>
      </w:r>
      <w:r w:rsidR="00AD1AB1">
        <w:t xml:space="preserve">fail to diagnose </w:t>
      </w:r>
      <w:r w:rsidR="00A5096B">
        <w:t>t</w:t>
      </w:r>
      <w:r w:rsidR="00AD1AB1">
        <w:t xml:space="preserve">he potential shortcomings of </w:t>
      </w:r>
      <w:r w:rsidR="00A5096B">
        <w:t xml:space="preserve">a deep learning model, </w:t>
      </w:r>
      <w:r w:rsidR="004E1DDB">
        <w:t>including those related to the social nature of their data or their social impacts in application, we’re</w:t>
      </w:r>
      <w:r w:rsidR="0020338B">
        <w:t xml:space="preserve"> putting ourselves and those involved at risk</w:t>
      </w:r>
      <w:r w:rsidR="004E1DDB">
        <w:t xml:space="preserve"> and pote</w:t>
      </w:r>
      <w:r w:rsidR="00B34A14">
        <w:t>ntially wasting valuable resources.</w:t>
      </w:r>
    </w:p>
    <w:p w14:paraId="146482B2" w14:textId="77777777" w:rsidR="00487D53" w:rsidRDefault="00487D53" w:rsidP="003F51C6">
      <w:pPr>
        <w:spacing w:line="240" w:lineRule="auto"/>
        <w:ind w:firstLine="0"/>
      </w:pPr>
    </w:p>
    <w:p w14:paraId="5B57E246" w14:textId="53E257D5" w:rsidR="00787DC4" w:rsidRDefault="00000000" w:rsidP="00487D53">
      <w:pPr>
        <w:spacing w:line="240" w:lineRule="auto"/>
        <w:ind w:firstLine="0"/>
      </w:pPr>
      <w:r w:rsidRPr="0058552E">
        <w:rPr>
          <w:u w:val="single"/>
        </w:rPr>
        <w:t>Data and Methodology</w:t>
      </w:r>
      <w:r w:rsidRPr="00487D53">
        <w:t xml:space="preserve">. </w:t>
      </w:r>
      <w:r w:rsidR="003C4370">
        <w:t xml:space="preserve">Our goal is to cluster Amazon shoppers based on spending </w:t>
      </w:r>
      <w:r w:rsidR="00E00C4B">
        <w:t>habits by</w:t>
      </w:r>
      <w:r w:rsidR="003C4370">
        <w:t xml:space="preserve"> a</w:t>
      </w:r>
      <w:r w:rsidR="005042EC">
        <w:t>pplying</w:t>
      </w:r>
      <w:r w:rsidR="0086067B">
        <w:t xml:space="preserve"> </w:t>
      </w:r>
      <w:r w:rsidR="003C6260">
        <w:t xml:space="preserve">user </w:t>
      </w:r>
      <w:r w:rsidR="0035324D">
        <w:t>tex</w:t>
      </w:r>
      <w:r w:rsidR="003C6260">
        <w:t>t</w:t>
      </w:r>
      <w:r w:rsidR="0035324D">
        <w:t xml:space="preserve"> (natural language processing), </w:t>
      </w:r>
      <w:r w:rsidR="00966910">
        <w:t xml:space="preserve">product </w:t>
      </w:r>
      <w:r w:rsidR="0035324D">
        <w:t xml:space="preserve">images (computer vision), and </w:t>
      </w:r>
      <w:r w:rsidR="00AA644E">
        <w:t>web activity</w:t>
      </w:r>
      <w:r w:rsidR="003C4370">
        <w:t xml:space="preserve"> as training data</w:t>
      </w:r>
      <w:r w:rsidR="00624A18">
        <w:t>.</w:t>
      </w:r>
      <w:r w:rsidR="003F16C2">
        <w:t xml:space="preserve"> </w:t>
      </w:r>
      <w:r w:rsidR="003C4370">
        <w:t xml:space="preserve">We will use the </w:t>
      </w:r>
      <w:r w:rsidR="00E00C4B">
        <w:t>K-means clustering algorithm and multinomial linear regression to determine variable importance within each group</w:t>
      </w:r>
      <w:r w:rsidR="003C6260">
        <w:t>.</w:t>
      </w:r>
    </w:p>
    <w:p w14:paraId="28046067" w14:textId="77777777" w:rsidR="00635C01" w:rsidRDefault="00635C01" w:rsidP="00635C01">
      <w:pPr>
        <w:spacing w:line="240" w:lineRule="auto"/>
        <w:ind w:firstLine="0"/>
      </w:pPr>
    </w:p>
    <w:p w14:paraId="0330E99F" w14:textId="387E5C78" w:rsidR="00F410E0" w:rsidRDefault="00000000" w:rsidP="00635C01">
      <w:pPr>
        <w:spacing w:line="240" w:lineRule="auto"/>
        <w:ind w:firstLine="0"/>
      </w:pPr>
      <w:r>
        <w:t xml:space="preserve">The data collection process needs to be controlled in that sampling bias is avoided. </w:t>
      </w:r>
      <w:r w:rsidR="007629DB">
        <w:t xml:space="preserve">A deep learning </w:t>
      </w:r>
      <w:r w:rsidR="001611F8">
        <w:t>model</w:t>
      </w:r>
      <w:r w:rsidR="007629DB">
        <w:t>, as alluded to earlier, is sensitive to</w:t>
      </w:r>
      <w:r w:rsidR="00B4269F">
        <w:t xml:space="preserve"> whatever input</w:t>
      </w:r>
      <w:r w:rsidR="00C463DF">
        <w:t>s</w:t>
      </w:r>
      <w:r w:rsidR="00B4269F">
        <w:t xml:space="preserve"> </w:t>
      </w:r>
      <w:r>
        <w:t>it is given</w:t>
      </w:r>
      <w:r w:rsidR="002733D0">
        <w:t>.</w:t>
      </w:r>
      <w:r>
        <w:t xml:space="preserve"> As such,</w:t>
      </w:r>
      <w:r w:rsidR="002733D0">
        <w:t xml:space="preserve"> </w:t>
      </w:r>
      <w:r w:rsidR="006D129E">
        <w:t>having</w:t>
      </w:r>
      <w:r w:rsidR="000019A9">
        <w:t xml:space="preserve"> </w:t>
      </w:r>
      <w:r w:rsidR="00221B1E">
        <w:t xml:space="preserve">accurate, representative </w:t>
      </w:r>
      <w:r w:rsidR="002733D0">
        <w:t>sampl</w:t>
      </w:r>
      <w:r w:rsidR="006D129E">
        <w:t xml:space="preserve">es of </w:t>
      </w:r>
      <w:r w:rsidR="00843891">
        <w:t>th</w:t>
      </w:r>
      <w:r w:rsidR="00442554">
        <w:t>e marketplace</w:t>
      </w:r>
      <w:r w:rsidR="006D129E">
        <w:t xml:space="preserve"> </w:t>
      </w:r>
      <w:r w:rsidR="00221B1E">
        <w:t xml:space="preserve">should help to </w:t>
      </w:r>
      <w:r w:rsidR="0091681D">
        <w:t xml:space="preserve">limit </w:t>
      </w:r>
      <w:r w:rsidR="00C463DF">
        <w:t>partialit</w:t>
      </w:r>
      <w:r w:rsidR="00205BDB">
        <w:t>y</w:t>
      </w:r>
      <w:r w:rsidR="006D129E">
        <w:t xml:space="preserve">. </w:t>
      </w:r>
      <w:r w:rsidR="001B4207">
        <w:t xml:space="preserve">The Amazon Cloud has a plethora of filters </w:t>
      </w:r>
      <w:r w:rsidR="00121687">
        <w:t xml:space="preserve">to </w:t>
      </w:r>
      <w:r w:rsidR="00451623">
        <w:t>address this matter</w:t>
      </w:r>
      <w:r w:rsidR="001B4207">
        <w:t xml:space="preserve">. </w:t>
      </w:r>
      <w:r w:rsidR="00451623">
        <w:t>We</w:t>
      </w:r>
      <w:r>
        <w:t xml:space="preserve"> will</w:t>
      </w:r>
      <w:r w:rsidR="00121687">
        <w:t xml:space="preserve"> </w:t>
      </w:r>
      <w:r w:rsidR="00DA6577">
        <w:t xml:space="preserve">narrow our focus by looking at </w:t>
      </w:r>
      <w:r w:rsidR="001B4207">
        <w:t>individual</w:t>
      </w:r>
      <w:r w:rsidR="00451623">
        <w:t xml:space="preserve"> </w:t>
      </w:r>
      <w:r w:rsidR="001B4207">
        <w:t xml:space="preserve">subsets of </w:t>
      </w:r>
      <w:r w:rsidR="00464A53">
        <w:t xml:space="preserve">user </w:t>
      </w:r>
      <w:r w:rsidR="001B4207">
        <w:t>data</w:t>
      </w:r>
      <w:r w:rsidR="00451623">
        <w:t xml:space="preserve"> </w:t>
      </w:r>
      <w:r w:rsidR="00281F77">
        <w:t>(</w:t>
      </w:r>
      <w:r w:rsidR="00DA6577">
        <w:t xml:space="preserve">with </w:t>
      </w:r>
      <w:r w:rsidR="00451623">
        <w:t>unique</w:t>
      </w:r>
      <w:r w:rsidR="00F0391C">
        <w:t xml:space="preserve"> customer</w:t>
      </w:r>
      <w:r w:rsidR="00451623">
        <w:t xml:space="preserve"> IDs</w:t>
      </w:r>
      <w:r w:rsidR="00281F77">
        <w:t>)</w:t>
      </w:r>
      <w:r>
        <w:t>,</w:t>
      </w:r>
      <w:r w:rsidR="00451623">
        <w:t xml:space="preserve"> </w:t>
      </w:r>
      <w:r w:rsidR="00DA6577">
        <w:t xml:space="preserve">while also </w:t>
      </w:r>
      <w:r w:rsidR="00281F77">
        <w:t>consider</w:t>
      </w:r>
      <w:r w:rsidR="00DA6577">
        <w:t>ing</w:t>
      </w:r>
      <w:r w:rsidR="00281F77">
        <w:t xml:space="preserve"> </w:t>
      </w:r>
      <w:r w:rsidR="001B4207">
        <w:t>consensus ratings and reviews</w:t>
      </w:r>
      <w:r w:rsidR="00451623">
        <w:t xml:space="preserve"> for a particular item</w:t>
      </w:r>
      <w:r w:rsidR="001B4207">
        <w:t xml:space="preserve">. </w:t>
      </w:r>
      <w:r w:rsidR="00121687">
        <w:t>C</w:t>
      </w:r>
      <w:r w:rsidR="000019A9">
        <w:t>over</w:t>
      </w:r>
      <w:r w:rsidR="00121687">
        <w:t>ing</w:t>
      </w:r>
      <w:r w:rsidR="000019A9">
        <w:t xml:space="preserve"> a wide spectrum of Amazon buyers</w:t>
      </w:r>
      <w:r w:rsidR="00121687">
        <w:t xml:space="preserve"> </w:t>
      </w:r>
      <w:r w:rsidR="003F1564">
        <w:t>allows for greater model flexibility</w:t>
      </w:r>
      <w:r w:rsidR="000019A9">
        <w:t>.</w:t>
      </w:r>
    </w:p>
    <w:p w14:paraId="62AE3A17" w14:textId="50F75DAB" w:rsidR="003D30B4" w:rsidRDefault="003D30B4" w:rsidP="00635C01">
      <w:pPr>
        <w:spacing w:line="240" w:lineRule="auto"/>
        <w:ind w:firstLine="0"/>
      </w:pPr>
    </w:p>
    <w:p w14:paraId="3CD156BE" w14:textId="45F986E6" w:rsidR="003D30B4" w:rsidRDefault="003D30B4" w:rsidP="00635C01">
      <w:pPr>
        <w:spacing w:line="240" w:lineRule="auto"/>
        <w:ind w:firstLine="0"/>
      </w:pPr>
    </w:p>
    <w:p w14:paraId="10B8F129" w14:textId="22086FF0" w:rsidR="003D30B4" w:rsidRDefault="003D30B4" w:rsidP="00635C01">
      <w:pPr>
        <w:spacing w:line="240" w:lineRule="auto"/>
        <w:ind w:firstLine="0"/>
      </w:pPr>
    </w:p>
    <w:p w14:paraId="38BB0CF3" w14:textId="7AEC9A0B" w:rsidR="003D30B4" w:rsidRDefault="003D30B4" w:rsidP="00635C01">
      <w:pPr>
        <w:spacing w:line="240" w:lineRule="auto"/>
        <w:ind w:firstLine="0"/>
      </w:pPr>
    </w:p>
    <w:p w14:paraId="61DE9B0B" w14:textId="33EEE95C" w:rsidR="003D30B4" w:rsidRDefault="003D30B4" w:rsidP="00635C01">
      <w:pPr>
        <w:spacing w:line="240" w:lineRule="auto"/>
        <w:ind w:firstLine="0"/>
      </w:pPr>
    </w:p>
    <w:p w14:paraId="6F7B4BA1" w14:textId="77777777" w:rsidR="003D30B4" w:rsidRDefault="003D30B4" w:rsidP="00635C01">
      <w:pPr>
        <w:spacing w:line="240" w:lineRule="auto"/>
        <w:ind w:firstLine="0"/>
      </w:pPr>
    </w:p>
    <w:p w14:paraId="5E7AE6F6" w14:textId="2BB245E8" w:rsidR="000D1E76" w:rsidRDefault="00000000" w:rsidP="009C11F9">
      <w:pPr>
        <w:spacing w:line="240" w:lineRule="auto"/>
        <w:ind w:firstLine="0"/>
      </w:pPr>
      <w:r w:rsidRPr="00EE47E2">
        <w:rPr>
          <w:u w:val="single"/>
        </w:rPr>
        <w:lastRenderedPageBreak/>
        <w:t>Social Challenges and Impacts</w:t>
      </w:r>
      <w:r>
        <w:t>.</w:t>
      </w:r>
      <w:r w:rsidR="009C11F9">
        <w:t xml:space="preserve"> Th</w:t>
      </w:r>
      <w:r w:rsidR="00A47FB2">
        <w:t xml:space="preserve">e analysis above </w:t>
      </w:r>
      <w:r w:rsidR="00C01E25">
        <w:t>raises</w:t>
      </w:r>
      <w:r w:rsidR="00A47FB2">
        <w:t xml:space="preserve"> various </w:t>
      </w:r>
      <w:r w:rsidR="00C01E25">
        <w:t xml:space="preserve">social issues and </w:t>
      </w:r>
      <w:r w:rsidR="00A47FB2">
        <w:t>challenges.</w:t>
      </w:r>
    </w:p>
    <w:p w14:paraId="622D6D54" w14:textId="77777777" w:rsidR="000D1E76" w:rsidRDefault="000D1E76" w:rsidP="009C11F9">
      <w:pPr>
        <w:spacing w:line="240" w:lineRule="auto"/>
        <w:ind w:firstLine="0"/>
      </w:pPr>
    </w:p>
    <w:p w14:paraId="03C81CEA" w14:textId="4CDA55CF" w:rsidR="000D1E76" w:rsidRDefault="00000000" w:rsidP="000D1E76">
      <w:pPr>
        <w:spacing w:line="240" w:lineRule="auto"/>
        <w:ind w:firstLine="0"/>
        <w:rPr>
          <w:i/>
          <w:iCs/>
        </w:rPr>
      </w:pPr>
      <w:r>
        <w:rPr>
          <w:i/>
          <w:iCs/>
        </w:rPr>
        <w:t xml:space="preserve">Challenge #1: </w:t>
      </w:r>
      <w:r w:rsidR="00B91E65">
        <w:rPr>
          <w:i/>
          <w:iCs/>
        </w:rPr>
        <w:t>Generation and Collection</w:t>
      </w:r>
    </w:p>
    <w:p w14:paraId="2F09F7FA" w14:textId="0CE4D3CC" w:rsidR="000D1E76" w:rsidRPr="00960567" w:rsidRDefault="00000000" w:rsidP="000D1E76">
      <w:pPr>
        <w:spacing w:line="240" w:lineRule="auto"/>
        <w:ind w:firstLine="0"/>
      </w:pPr>
      <w:r>
        <w:t>First, customer confidentiality is</w:t>
      </w:r>
      <w:r w:rsidR="00FC2A03">
        <w:t xml:space="preserve"> </w:t>
      </w:r>
      <w:r w:rsidR="00B91E65">
        <w:t>vital</w:t>
      </w:r>
      <w:r w:rsidR="00EC7066">
        <w:t xml:space="preserve"> </w:t>
      </w:r>
      <w:r w:rsidR="00FC2A03">
        <w:t>to data generation</w:t>
      </w:r>
      <w:r>
        <w:t xml:space="preserve"> and </w:t>
      </w:r>
      <w:r w:rsidR="00FC2A03">
        <w:t>collection.</w:t>
      </w:r>
      <w:r w:rsidR="00EC7066">
        <w:t xml:space="preserve"> </w:t>
      </w:r>
      <w:r w:rsidR="005A4895">
        <w:t xml:space="preserve">Having </w:t>
      </w:r>
      <w:r>
        <w:t>l</w:t>
      </w:r>
      <w:r w:rsidR="00EC7066">
        <w:t>arge volume</w:t>
      </w:r>
      <w:r w:rsidR="005A4895">
        <w:t>s</w:t>
      </w:r>
      <w:r w:rsidR="00EC7066">
        <w:t xml:space="preserve"> of sensitive user d</w:t>
      </w:r>
      <w:r w:rsidR="005A4895">
        <w:t xml:space="preserve">ata constitutes a need </w:t>
      </w:r>
      <w:r w:rsidR="00C74A45">
        <w:t xml:space="preserve">for </w:t>
      </w:r>
      <w:r w:rsidR="005A4895">
        <w:t>p</w:t>
      </w:r>
      <w:r w:rsidR="006F5FEB">
        <w:t>rivacy</w:t>
      </w:r>
      <w:r w:rsidR="005A4895">
        <w:t>.</w:t>
      </w:r>
      <w:r w:rsidR="00C9626A">
        <w:t xml:space="preserve"> </w:t>
      </w:r>
      <w:r w:rsidR="005042EC">
        <w:t>Public</w:t>
      </w:r>
      <w:r w:rsidR="006F5FEB">
        <w:t xml:space="preserve"> </w:t>
      </w:r>
      <w:r w:rsidR="005A4895">
        <w:t>fears</w:t>
      </w:r>
      <w:r>
        <w:t xml:space="preserve"> </w:t>
      </w:r>
      <w:r w:rsidR="005A4895">
        <w:t>along with</w:t>
      </w:r>
      <w:r w:rsidR="006B4E7D">
        <w:t xml:space="preserve"> </w:t>
      </w:r>
      <w:r w:rsidR="005042EC">
        <w:t>commercial</w:t>
      </w:r>
      <w:r>
        <w:t xml:space="preserve"> </w:t>
      </w:r>
      <w:r w:rsidR="006B4E7D">
        <w:t>bylaws</w:t>
      </w:r>
      <w:r w:rsidR="005A4895">
        <w:t xml:space="preserve"> </w:t>
      </w:r>
      <w:r w:rsidR="006B4E7D">
        <w:t xml:space="preserve">will </w:t>
      </w:r>
      <w:r w:rsidR="00984650">
        <w:t xml:space="preserve">immediately </w:t>
      </w:r>
      <w:r w:rsidR="005A4895">
        <w:t xml:space="preserve">limit the scope of our </w:t>
      </w:r>
      <w:r w:rsidR="006B4E7D">
        <w:t>investigation</w:t>
      </w:r>
      <w:r w:rsidR="005A4895">
        <w:t>. The ex</w:t>
      </w:r>
      <w:r w:rsidR="006F5FEB">
        <w:t>tent to which we</w:t>
      </w:r>
      <w:r w:rsidR="00C8397E">
        <w:t xml:space="preserve"> </w:t>
      </w:r>
      <w:r w:rsidR="006F5FEB">
        <w:t xml:space="preserve">use the Amazon Cloud </w:t>
      </w:r>
      <w:r w:rsidR="00984650">
        <w:t>likely</w:t>
      </w:r>
      <w:r w:rsidR="006F5FEB">
        <w:t xml:space="preserve"> comes into question</w:t>
      </w:r>
      <w:r w:rsidR="00C74A45">
        <w:t>,</w:t>
      </w:r>
      <w:r w:rsidR="00E01896">
        <w:t xml:space="preserve"> as well</w:t>
      </w:r>
      <w:r w:rsidR="006F5FEB">
        <w:t xml:space="preserve">. </w:t>
      </w:r>
      <w:r w:rsidR="007D5832">
        <w:t>If we’re to</w:t>
      </w:r>
      <w:r w:rsidR="00EE5324">
        <w:t xml:space="preserve"> directly</w:t>
      </w:r>
      <w:r w:rsidR="005042EC">
        <w:t xml:space="preserve"> mitigate worries about data security,</w:t>
      </w:r>
      <w:r w:rsidR="00C74A45">
        <w:t xml:space="preserve"> </w:t>
      </w:r>
      <w:r w:rsidR="002E4917">
        <w:t>i</w:t>
      </w:r>
      <w:r w:rsidR="00EE5324">
        <w:t>mplement</w:t>
      </w:r>
      <w:r w:rsidR="002E4917">
        <w:t>ing</w:t>
      </w:r>
      <w:r w:rsidR="005042EC">
        <w:t xml:space="preserve"> </w:t>
      </w:r>
      <w:r w:rsidR="002828F4">
        <w:t>privacy</w:t>
      </w:r>
      <w:r w:rsidR="00EE5324">
        <w:t>-</w:t>
      </w:r>
      <w:r w:rsidR="002828F4">
        <w:t>protecting techniques</w:t>
      </w:r>
      <w:r w:rsidR="00EE5324">
        <w:t xml:space="preserve"> </w:t>
      </w:r>
      <w:r w:rsidR="00AA4DED">
        <w:t>such</w:t>
      </w:r>
      <w:r w:rsidR="009D6E46">
        <w:t xml:space="preserve"> as</w:t>
      </w:r>
      <w:r w:rsidR="002828F4">
        <w:t xml:space="preserve"> encrypted algorithms, data masking, and deidentification</w:t>
      </w:r>
      <w:r w:rsidR="00EE5324">
        <w:t xml:space="preserve"> is paramount.</w:t>
      </w:r>
      <w:r w:rsidR="006B4E7D">
        <w:t xml:space="preserve"> T</w:t>
      </w:r>
      <w:r w:rsidR="00AA4DED">
        <w:t>hese will</w:t>
      </w:r>
      <w:r w:rsidR="002828F4">
        <w:t xml:space="preserve"> </w:t>
      </w:r>
      <w:r w:rsidR="00A65140">
        <w:t>conceal</w:t>
      </w:r>
      <w:r w:rsidR="002828F4">
        <w:t xml:space="preserve"> </w:t>
      </w:r>
      <w:r w:rsidR="005042EC">
        <w:t xml:space="preserve">our </w:t>
      </w:r>
      <w:r w:rsidR="00EE5324">
        <w:t xml:space="preserve">raw </w:t>
      </w:r>
      <w:r w:rsidR="002828F4">
        <w:t xml:space="preserve">data and prevent hackers from obtaining </w:t>
      </w:r>
      <w:r w:rsidR="00A65140">
        <w:t>anything of substance</w:t>
      </w:r>
      <w:r w:rsidR="009D6E46">
        <w:t>.</w:t>
      </w:r>
    </w:p>
    <w:p w14:paraId="0733474E" w14:textId="624E0113" w:rsidR="000D1E76" w:rsidRPr="00DE1C3F" w:rsidRDefault="00000000" w:rsidP="009C11F9">
      <w:pPr>
        <w:spacing w:line="240" w:lineRule="auto"/>
        <w:ind w:firstLine="0"/>
      </w:pPr>
      <w:r>
        <w:t xml:space="preserve"> </w:t>
      </w:r>
    </w:p>
    <w:p w14:paraId="0A904818" w14:textId="2C7B09CA" w:rsidR="00991C47" w:rsidRDefault="00000000" w:rsidP="009C11F9">
      <w:pPr>
        <w:spacing w:line="240" w:lineRule="auto"/>
        <w:ind w:firstLine="0"/>
        <w:rPr>
          <w:i/>
          <w:iCs/>
        </w:rPr>
      </w:pPr>
      <w:r>
        <w:rPr>
          <w:i/>
          <w:iCs/>
        </w:rPr>
        <w:t>Challenge #</w:t>
      </w:r>
      <w:r w:rsidR="000D1E76">
        <w:rPr>
          <w:i/>
          <w:iCs/>
        </w:rPr>
        <w:t>2</w:t>
      </w:r>
      <w:r w:rsidR="005E09FF">
        <w:rPr>
          <w:i/>
          <w:iCs/>
        </w:rPr>
        <w:t xml:space="preserve">: </w:t>
      </w:r>
      <w:r>
        <w:rPr>
          <w:i/>
          <w:iCs/>
        </w:rPr>
        <w:t>Cleaning and Processing</w:t>
      </w:r>
    </w:p>
    <w:p w14:paraId="336B291E" w14:textId="07C7673F" w:rsidR="00970B94" w:rsidRDefault="00000000" w:rsidP="009C11F9">
      <w:pPr>
        <w:spacing w:line="240" w:lineRule="auto"/>
        <w:ind w:firstLine="0"/>
      </w:pPr>
      <w:r>
        <w:t>W</w:t>
      </w:r>
      <w:r w:rsidR="00A47FB2">
        <w:t xml:space="preserve">e </w:t>
      </w:r>
      <w:r w:rsidR="002D49A8">
        <w:t>must</w:t>
      </w:r>
      <w:r w:rsidR="00A47FB2">
        <w:t xml:space="preserve"> ensure </w:t>
      </w:r>
      <w:r w:rsidR="002D49A8">
        <w:t xml:space="preserve">the quality of </w:t>
      </w:r>
      <w:r w:rsidR="00A47FB2">
        <w:t xml:space="preserve">our training data </w:t>
      </w:r>
      <w:r w:rsidR="00991C47">
        <w:t>meets the standard for deep learning.</w:t>
      </w:r>
      <w:r w:rsidR="00784396">
        <w:t xml:space="preserve"> </w:t>
      </w:r>
      <w:r w:rsidR="002D49A8">
        <w:t>With s</w:t>
      </w:r>
      <w:r w:rsidR="00CE01CA">
        <w:t xml:space="preserve">o many </w:t>
      </w:r>
      <w:r w:rsidR="002D49A8">
        <w:t xml:space="preserve">data points </w:t>
      </w:r>
      <w:r w:rsidR="00784396">
        <w:t>be</w:t>
      </w:r>
      <w:r w:rsidR="00CE01CA">
        <w:t xml:space="preserve">ing taken into consideration, it’s easy </w:t>
      </w:r>
      <w:r w:rsidR="002D49A8">
        <w:t xml:space="preserve">to overlook the </w:t>
      </w:r>
      <w:r w:rsidR="00991C47">
        <w:t xml:space="preserve">intricacies of certain features. </w:t>
      </w:r>
      <w:r w:rsidR="00CE01CA">
        <w:t xml:space="preserve">Blunders such as incorrect product labeling, </w:t>
      </w:r>
      <w:r w:rsidR="00784396">
        <w:t>omitted price values,</w:t>
      </w:r>
      <w:r w:rsidR="00991C47">
        <w:t xml:space="preserve"> or </w:t>
      </w:r>
      <w:r w:rsidR="00784396">
        <w:t xml:space="preserve">user </w:t>
      </w:r>
      <w:r w:rsidR="00991C47">
        <w:t>mistype</w:t>
      </w:r>
      <w:r w:rsidR="00CE01CA">
        <w:t>s</w:t>
      </w:r>
      <w:r w:rsidR="00784396">
        <w:t xml:space="preserve"> c</w:t>
      </w:r>
      <w:r w:rsidR="00CE01CA">
        <w:t xml:space="preserve">an </w:t>
      </w:r>
      <w:r w:rsidR="00784396">
        <w:t xml:space="preserve">easily throw off </w:t>
      </w:r>
      <w:r w:rsidR="00CE01CA">
        <w:t>the model</w:t>
      </w:r>
      <w:r w:rsidR="00784396">
        <w:t xml:space="preserve"> and lead to poor results.</w:t>
      </w:r>
      <w:r w:rsidR="00625687">
        <w:t xml:space="preserve"> These reflect normal human error. </w:t>
      </w:r>
      <w:r w:rsidR="00784396">
        <w:t>The cost and time of collecting and labeling such data can be prohibitive</w:t>
      </w:r>
      <w:r w:rsidR="00625687">
        <w:t>,</w:t>
      </w:r>
      <w:r w:rsidR="00784396">
        <w:t xml:space="preserve"> so it's imperative we review</w:t>
      </w:r>
      <w:r w:rsidR="00CE01CA">
        <w:t xml:space="preserve"> these mistakes before </w:t>
      </w:r>
      <w:r w:rsidR="00625687">
        <w:t>constructing the final algorithm</w:t>
      </w:r>
      <w:r w:rsidR="00CE01CA">
        <w:t xml:space="preserve">. To </w:t>
      </w:r>
      <w:r w:rsidR="00D775C8">
        <w:t>combat</w:t>
      </w:r>
      <w:r w:rsidR="00CE01CA">
        <w:t xml:space="preserve"> </w:t>
      </w:r>
      <w:r w:rsidR="00625687">
        <w:t xml:space="preserve">this issue in </w:t>
      </w:r>
      <w:r w:rsidR="00CE01CA">
        <w:t>a dataset</w:t>
      </w:r>
      <w:r w:rsidR="00D775C8">
        <w:t xml:space="preserve"> of </w:t>
      </w:r>
      <w:r w:rsidR="00625687">
        <w:t>such</w:t>
      </w:r>
      <w:r w:rsidR="00D775C8">
        <w:t xml:space="preserve"> magnitude,</w:t>
      </w:r>
      <w:r w:rsidR="00CE01CA">
        <w:t xml:space="preserve"> we </w:t>
      </w:r>
      <w:r w:rsidR="00D775C8">
        <w:t>can implement techniques of data imputation (replace missing values with column averages, mode of a categorical variable, etc.) or</w:t>
      </w:r>
      <w:r w:rsidR="00542C93">
        <w:t xml:space="preserve"> </w:t>
      </w:r>
      <w:r w:rsidR="00D775C8">
        <w:t>remove the blank entries entirely.</w:t>
      </w:r>
      <w:r w:rsidR="00625687">
        <w:t xml:space="preserve"> Again, the social nature of our data presents a unique circumstance when it comes to cleaning and processing. Both the preference (user) data and pricing/product (Amazon) data are subject to </w:t>
      </w:r>
      <w:r w:rsidR="00A1487F">
        <w:t>human decision-making that requires careful consideration for how it should be cleaned or re-coded.</w:t>
      </w:r>
    </w:p>
    <w:p w14:paraId="52861A40" w14:textId="7DA9ED0D" w:rsidR="005E09FF" w:rsidRDefault="005E09FF" w:rsidP="009C11F9">
      <w:pPr>
        <w:spacing w:line="240" w:lineRule="auto"/>
        <w:ind w:firstLine="0"/>
      </w:pPr>
    </w:p>
    <w:p w14:paraId="7AF809D3" w14:textId="5BE2DA84" w:rsidR="005E09FF" w:rsidRDefault="00000000" w:rsidP="009C11F9">
      <w:pPr>
        <w:spacing w:line="240" w:lineRule="auto"/>
        <w:ind w:firstLine="0"/>
        <w:rPr>
          <w:i/>
          <w:iCs/>
        </w:rPr>
      </w:pPr>
      <w:r>
        <w:rPr>
          <w:i/>
          <w:iCs/>
        </w:rPr>
        <w:t>Challenge #</w:t>
      </w:r>
      <w:r w:rsidR="000D1E76">
        <w:rPr>
          <w:i/>
          <w:iCs/>
        </w:rPr>
        <w:t>3</w:t>
      </w:r>
      <w:r w:rsidR="00913F5D">
        <w:rPr>
          <w:i/>
          <w:iCs/>
        </w:rPr>
        <w:t>:</w:t>
      </w:r>
      <w:r w:rsidR="009A52D7">
        <w:rPr>
          <w:i/>
          <w:iCs/>
        </w:rPr>
        <w:t xml:space="preserve"> Interpretation and Application</w:t>
      </w:r>
    </w:p>
    <w:p w14:paraId="7C541E69" w14:textId="5E2ABF91" w:rsidR="009045D1" w:rsidRDefault="00000000" w:rsidP="009C11F9">
      <w:pPr>
        <w:spacing w:line="240" w:lineRule="auto"/>
        <w:ind w:firstLine="0"/>
      </w:pPr>
      <w:r>
        <w:t>D</w:t>
      </w:r>
      <w:r w:rsidR="00943B70">
        <w:t>eep learning models tend to be a black box. This means that we can’t</w:t>
      </w:r>
      <w:r w:rsidR="004602EA">
        <w:t xml:space="preserve"> </w:t>
      </w:r>
      <w:r>
        <w:t>always</w:t>
      </w:r>
      <w:r w:rsidR="00943B70">
        <w:t xml:space="preserve"> derive</w:t>
      </w:r>
      <w:r w:rsidR="008579F0">
        <w:t xml:space="preserve"> </w:t>
      </w:r>
      <w:r w:rsidR="004602EA">
        <w:t xml:space="preserve">our </w:t>
      </w:r>
      <w:r w:rsidR="0060332A">
        <w:t>output</w:t>
      </w:r>
      <w:r>
        <w:t>s</w:t>
      </w:r>
      <w:r w:rsidR="008E24BD">
        <w:t xml:space="preserve"> or meaning in a straightforward manner</w:t>
      </w:r>
      <w:r w:rsidR="00943B70">
        <w:t>.</w:t>
      </w:r>
      <w:r w:rsidR="001B2A23">
        <w:t xml:space="preserve"> The accuracy of our model may be relatively high </w:t>
      </w:r>
      <w:r>
        <w:t xml:space="preserve">from a predictive </w:t>
      </w:r>
      <w:r w:rsidR="00C33761">
        <w:t>standpoint</w:t>
      </w:r>
      <w:r w:rsidR="008E24BD">
        <w:t xml:space="preserve">, </w:t>
      </w:r>
      <w:r>
        <w:t>but</w:t>
      </w:r>
      <w:r w:rsidR="008E24BD">
        <w:t xml:space="preserve"> ambiguous as to which inputs or variables matter more/less</w:t>
      </w:r>
      <w:r w:rsidR="007F2CE5">
        <w:t xml:space="preserve">. This </w:t>
      </w:r>
      <w:r>
        <w:t>is</w:t>
      </w:r>
      <w:r w:rsidR="0060332A">
        <w:t xml:space="preserve"> due to</w:t>
      </w:r>
      <w:r>
        <w:t xml:space="preserve"> </w:t>
      </w:r>
      <w:r w:rsidR="0060332A">
        <w:t>drastic i</w:t>
      </w:r>
      <w:r w:rsidR="007F2CE5">
        <w:t>nformation</w:t>
      </w:r>
      <w:r w:rsidR="0060332A">
        <w:t xml:space="preserve"> loss</w:t>
      </w:r>
      <w:r w:rsidR="007F2CE5">
        <w:t xml:space="preserve"> </w:t>
      </w:r>
      <w:r w:rsidR="008579F0">
        <w:t>after</w:t>
      </w:r>
      <w:r w:rsidR="007F2CE5">
        <w:t xml:space="preserve"> </w:t>
      </w:r>
      <w:r w:rsidR="008579F0">
        <w:t xml:space="preserve">iterations of </w:t>
      </w:r>
      <w:r w:rsidR="00FD3220">
        <w:t>the</w:t>
      </w:r>
      <w:r w:rsidR="001B2A23">
        <w:t xml:space="preserve"> </w:t>
      </w:r>
      <w:r w:rsidR="0050125B">
        <w:t xml:space="preserve">deep learning </w:t>
      </w:r>
      <w:r w:rsidR="008579F0">
        <w:t>algorithm.</w:t>
      </w:r>
      <w:r w:rsidR="007F2CE5">
        <w:t xml:space="preserve"> </w:t>
      </w:r>
      <w:r w:rsidR="001B2A23">
        <w:t>C</w:t>
      </w:r>
      <w:r w:rsidR="000D3FCF">
        <w:t>orporation</w:t>
      </w:r>
      <w:r w:rsidR="001B2A23">
        <w:t>s</w:t>
      </w:r>
      <w:r w:rsidR="007F2CE5">
        <w:t xml:space="preserve"> </w:t>
      </w:r>
      <w:r w:rsidR="000D3FCF">
        <w:t>like</w:t>
      </w:r>
      <w:r w:rsidR="008579F0">
        <w:t xml:space="preserve"> Amazon </w:t>
      </w:r>
      <w:r w:rsidR="007F2CE5">
        <w:t xml:space="preserve">that operate in a regulated </w:t>
      </w:r>
      <w:r w:rsidR="005300A1">
        <w:t xml:space="preserve">retail </w:t>
      </w:r>
      <w:r w:rsidR="007F2CE5">
        <w:t>industry m</w:t>
      </w:r>
      <w:r w:rsidR="005300A1">
        <w:t>ight</w:t>
      </w:r>
      <w:r w:rsidR="007F2CE5">
        <w:t xml:space="preserve"> </w:t>
      </w:r>
      <w:r w:rsidR="0060332A">
        <w:t>have trouble explaining their results to an auditor</w:t>
      </w:r>
      <w:r w:rsidR="008E24BD">
        <w:t xml:space="preserve"> or, similarly, to other periphery organizations that might rely upon </w:t>
      </w:r>
      <w:r w:rsidR="00DB0249">
        <w:t>Amazon learning models (</w:t>
      </w:r>
      <w:r w:rsidR="000D40E9">
        <w:t xml:space="preserve">e.g., </w:t>
      </w:r>
      <w:r w:rsidR="001D397C">
        <w:t>advertisers, marketing firms, user groups, business researchers).</w:t>
      </w:r>
    </w:p>
    <w:p w14:paraId="2904066D" w14:textId="1A775AE4" w:rsidR="001C0FDE" w:rsidRDefault="001C0FDE" w:rsidP="009C11F9">
      <w:pPr>
        <w:spacing w:line="240" w:lineRule="auto"/>
        <w:ind w:firstLine="0"/>
      </w:pPr>
    </w:p>
    <w:p w14:paraId="6FE6A7C1" w14:textId="6F093C3E" w:rsidR="001C0FDE" w:rsidRPr="001C0FDE" w:rsidRDefault="00000000" w:rsidP="009C11F9">
      <w:pPr>
        <w:spacing w:line="240" w:lineRule="auto"/>
        <w:ind w:firstLine="0"/>
      </w:pPr>
      <w:r>
        <w:rPr>
          <w:u w:val="single"/>
        </w:rPr>
        <w:t>Conclusion</w:t>
      </w:r>
      <w:r w:rsidRPr="001C0FDE">
        <w:t>.</w:t>
      </w:r>
      <w:r>
        <w:t xml:space="preserve"> </w:t>
      </w:r>
      <w:r w:rsidR="007C3237">
        <w:t xml:space="preserve">The utilization of deep learning to predict consumer/item trends on Amazon has the potential to improve the online shopping experience. Conversely, these algorithms are sensitive to input data and can produce erroneous results if the information is </w:t>
      </w:r>
      <w:r w:rsidR="00217394">
        <w:t>mishandled</w:t>
      </w:r>
      <w:r w:rsidR="007C3237">
        <w:t>. There a</w:t>
      </w:r>
      <w:r w:rsidR="00E61B62">
        <w:t>re</w:t>
      </w:r>
      <w:r w:rsidR="007C3237">
        <w:t xml:space="preserve"> social challenges and impacts to consider, </w:t>
      </w:r>
      <w:r w:rsidR="00E61B62">
        <w:t xml:space="preserve">such as customer confidentiality and the chance for model bias. </w:t>
      </w:r>
      <w:r w:rsidR="00D52503">
        <w:t>I</w:t>
      </w:r>
      <w:r w:rsidR="00E61B62">
        <w:t xml:space="preserve">t’s </w:t>
      </w:r>
      <w:r w:rsidR="004C34AE">
        <w:t>critical</w:t>
      </w:r>
      <w:r w:rsidR="00E61B62">
        <w:t xml:space="preserve"> to address the</w:t>
      </w:r>
      <w:r w:rsidR="00D52503">
        <w:t>se matters</w:t>
      </w:r>
      <w:r w:rsidR="00E61B62">
        <w:t xml:space="preserve"> </w:t>
      </w:r>
      <w:r w:rsidR="00D52503">
        <w:t>first to</w:t>
      </w:r>
      <w:r w:rsidR="00E61B62">
        <w:t xml:space="preserve"> effectively use deep learning in this context.</w:t>
      </w:r>
    </w:p>
    <w:p w14:paraId="10CFACC5" w14:textId="6F79B7AF" w:rsidR="00970B94" w:rsidRDefault="00970B94" w:rsidP="005518E1">
      <w:pPr>
        <w:pStyle w:val="TableNote"/>
        <w:numPr>
          <w:ilvl w:val="0"/>
          <w:numId w:val="0"/>
        </w:numPr>
        <w:ind w:firstLine="720"/>
      </w:pPr>
    </w:p>
    <w:p w14:paraId="0A23BE7D" w14:textId="2B88AFC2" w:rsidR="00970B94" w:rsidRDefault="00970B94" w:rsidP="005518E1">
      <w:pPr>
        <w:pStyle w:val="NoSpacing"/>
      </w:pPr>
    </w:p>
    <w:p w14:paraId="32CFE2BE" w14:textId="77777777" w:rsidR="00970B94" w:rsidRDefault="00970B94" w:rsidP="005518E1">
      <w:pPr>
        <w:ind w:firstLine="0"/>
      </w:pPr>
    </w:p>
    <w:sectPr w:rsidR="00970B94">
      <w:headerReference w:type="default" r:id="rId9"/>
      <w:head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A3D21C" w14:textId="77777777" w:rsidR="00625A91" w:rsidRDefault="00625A91">
      <w:pPr>
        <w:spacing w:line="240" w:lineRule="auto"/>
      </w:pPr>
      <w:r>
        <w:separator/>
      </w:r>
    </w:p>
  </w:endnote>
  <w:endnote w:type="continuationSeparator" w:id="0">
    <w:p w14:paraId="6BBC84C6" w14:textId="77777777" w:rsidR="00625A91" w:rsidRDefault="00625A9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DFDEBA" w14:textId="77777777" w:rsidR="00625A91" w:rsidRDefault="00625A91">
      <w:pPr>
        <w:spacing w:line="240" w:lineRule="auto"/>
      </w:pPr>
      <w:r>
        <w:separator/>
      </w:r>
    </w:p>
  </w:footnote>
  <w:footnote w:type="continuationSeparator" w:id="0">
    <w:p w14:paraId="27E35B7B" w14:textId="77777777" w:rsidR="00625A91" w:rsidRDefault="00625A9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9D9538" w14:textId="503FFCBE" w:rsidR="00970B94" w:rsidRDefault="00000000">
    <w:pPr>
      <w:pStyle w:val="Header"/>
    </w:pPr>
    <w:sdt>
      <w:sdtPr>
        <w:id w:val="1568531701"/>
        <w:placeholder>
          <w:docPart w:val="DFAB493A0FA1D64DB3BB46C7E70578F1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Content>
        <w:r w:rsidR="00FA3CD6">
          <w:t>Marlow</w:t>
        </w:r>
      </w:sdtContent>
    </w:sdt>
    <w: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331A51" w14:textId="1E35CB37" w:rsidR="00970B94" w:rsidRPr="00E52734" w:rsidRDefault="00000000" w:rsidP="00114BB0">
    <w:pPr>
      <w:pStyle w:val="Header"/>
      <w:jc w:val="left"/>
    </w:pPr>
    <w:r w:rsidRPr="00E52734">
      <w:t>Social Impact Assessment</w:t>
    </w:r>
    <w:r w:rsidRPr="00E52734">
      <w:tab/>
    </w:r>
    <w:r w:rsidRPr="00E52734">
      <w:tab/>
      <w:t xml:space="preserve"> </w:t>
    </w:r>
    <w:r w:rsidRPr="00E52734">
      <w:tab/>
      <w:t>Marlow</w:t>
    </w:r>
    <w:r w:rsidRPr="00E52734">
      <w:tab/>
    </w:r>
    <w:r w:rsidRPr="00E52734">
      <w:tab/>
    </w:r>
    <w:r w:rsidRPr="00E52734">
      <w:tab/>
    </w:r>
    <w:r w:rsidRPr="00E52734">
      <w:tab/>
    </w:r>
    <w:r w:rsidR="005518E1">
      <w:t xml:space="preserve">        </w:t>
    </w:r>
    <w:r w:rsidRPr="00E52734">
      <w:t>Fall 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91A80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4D47FA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30367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8A8F44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803B5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C2E5F4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90012B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9141AF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EAE076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6D0A09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29E3C4C"/>
    <w:multiLevelType w:val="hybridMultilevel"/>
    <w:tmpl w:val="6256DC96"/>
    <w:lvl w:ilvl="0" w:tplc="109CADDE">
      <w:start w:val="1"/>
      <w:numFmt w:val="lowerLetter"/>
      <w:pStyle w:val="TableNote"/>
      <w:suff w:val="space"/>
      <w:lvlText w:val="%1."/>
      <w:lvlJc w:val="left"/>
      <w:pPr>
        <w:ind w:left="0" w:firstLine="720"/>
      </w:pPr>
      <w:rPr>
        <w:rFonts w:hint="default"/>
      </w:rPr>
    </w:lvl>
    <w:lvl w:ilvl="1" w:tplc="9D0E9422" w:tentative="1">
      <w:start w:val="1"/>
      <w:numFmt w:val="lowerLetter"/>
      <w:lvlText w:val="%2."/>
      <w:lvlJc w:val="left"/>
      <w:pPr>
        <w:ind w:left="2160" w:hanging="360"/>
      </w:pPr>
    </w:lvl>
    <w:lvl w:ilvl="2" w:tplc="4C02626A" w:tentative="1">
      <w:start w:val="1"/>
      <w:numFmt w:val="lowerRoman"/>
      <w:lvlText w:val="%3."/>
      <w:lvlJc w:val="right"/>
      <w:pPr>
        <w:ind w:left="2880" w:hanging="180"/>
      </w:pPr>
    </w:lvl>
    <w:lvl w:ilvl="3" w:tplc="FA540180" w:tentative="1">
      <w:start w:val="1"/>
      <w:numFmt w:val="decimal"/>
      <w:lvlText w:val="%4."/>
      <w:lvlJc w:val="left"/>
      <w:pPr>
        <w:ind w:left="3600" w:hanging="360"/>
      </w:pPr>
    </w:lvl>
    <w:lvl w:ilvl="4" w:tplc="FB3EFDCA" w:tentative="1">
      <w:start w:val="1"/>
      <w:numFmt w:val="lowerLetter"/>
      <w:lvlText w:val="%5."/>
      <w:lvlJc w:val="left"/>
      <w:pPr>
        <w:ind w:left="4320" w:hanging="360"/>
      </w:pPr>
    </w:lvl>
    <w:lvl w:ilvl="5" w:tplc="FAEAA466" w:tentative="1">
      <w:start w:val="1"/>
      <w:numFmt w:val="lowerRoman"/>
      <w:lvlText w:val="%6."/>
      <w:lvlJc w:val="right"/>
      <w:pPr>
        <w:ind w:left="5040" w:hanging="180"/>
      </w:pPr>
    </w:lvl>
    <w:lvl w:ilvl="6" w:tplc="819E024E" w:tentative="1">
      <w:start w:val="1"/>
      <w:numFmt w:val="decimal"/>
      <w:lvlText w:val="%7."/>
      <w:lvlJc w:val="left"/>
      <w:pPr>
        <w:ind w:left="5760" w:hanging="360"/>
      </w:pPr>
    </w:lvl>
    <w:lvl w:ilvl="7" w:tplc="B6465306" w:tentative="1">
      <w:start w:val="1"/>
      <w:numFmt w:val="lowerLetter"/>
      <w:lvlText w:val="%8."/>
      <w:lvlJc w:val="left"/>
      <w:pPr>
        <w:ind w:left="6480" w:hanging="360"/>
      </w:pPr>
    </w:lvl>
    <w:lvl w:ilvl="8" w:tplc="A676A09A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9BC4956"/>
    <w:multiLevelType w:val="multilevel"/>
    <w:tmpl w:val="4572ABF8"/>
    <w:styleLink w:val="MLAOutline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5B1B5787"/>
    <w:multiLevelType w:val="multilevel"/>
    <w:tmpl w:val="4572ABF8"/>
    <w:numStyleLink w:val="MLAOutline"/>
  </w:abstractNum>
  <w:num w:numId="1" w16cid:durableId="12466746">
    <w:abstractNumId w:val="9"/>
  </w:num>
  <w:num w:numId="2" w16cid:durableId="1468401945">
    <w:abstractNumId w:val="7"/>
  </w:num>
  <w:num w:numId="3" w16cid:durableId="2018191060">
    <w:abstractNumId w:val="6"/>
  </w:num>
  <w:num w:numId="4" w16cid:durableId="689188520">
    <w:abstractNumId w:val="5"/>
  </w:num>
  <w:num w:numId="5" w16cid:durableId="353654510">
    <w:abstractNumId w:val="4"/>
  </w:num>
  <w:num w:numId="6" w16cid:durableId="1297099084">
    <w:abstractNumId w:val="8"/>
  </w:num>
  <w:num w:numId="7" w16cid:durableId="306400300">
    <w:abstractNumId w:val="3"/>
  </w:num>
  <w:num w:numId="8" w16cid:durableId="449780558">
    <w:abstractNumId w:val="2"/>
  </w:num>
  <w:num w:numId="9" w16cid:durableId="917253461">
    <w:abstractNumId w:val="1"/>
  </w:num>
  <w:num w:numId="10" w16cid:durableId="1939096229">
    <w:abstractNumId w:val="0"/>
  </w:num>
  <w:num w:numId="11" w16cid:durableId="1172791481">
    <w:abstractNumId w:val="10"/>
  </w:num>
  <w:num w:numId="12" w16cid:durableId="805709299">
    <w:abstractNumId w:val="11"/>
  </w:num>
  <w:num w:numId="13" w16cid:durableId="180920365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CD6"/>
    <w:rsid w:val="000019A9"/>
    <w:rsid w:val="0000715E"/>
    <w:rsid w:val="00015919"/>
    <w:rsid w:val="00017B5B"/>
    <w:rsid w:val="000204A5"/>
    <w:rsid w:val="000229CD"/>
    <w:rsid w:val="000424D7"/>
    <w:rsid w:val="00045751"/>
    <w:rsid w:val="00070C83"/>
    <w:rsid w:val="000A0686"/>
    <w:rsid w:val="000B4956"/>
    <w:rsid w:val="000C6F4A"/>
    <w:rsid w:val="000D1E76"/>
    <w:rsid w:val="000D2A2F"/>
    <w:rsid w:val="000D3FCF"/>
    <w:rsid w:val="000D40E9"/>
    <w:rsid w:val="000D4837"/>
    <w:rsid w:val="000E0E94"/>
    <w:rsid w:val="000E4D3E"/>
    <w:rsid w:val="00114BB0"/>
    <w:rsid w:val="00121687"/>
    <w:rsid w:val="00121CE2"/>
    <w:rsid w:val="0014086C"/>
    <w:rsid w:val="001428DB"/>
    <w:rsid w:val="0015402D"/>
    <w:rsid w:val="001611F8"/>
    <w:rsid w:val="0017370D"/>
    <w:rsid w:val="00186C13"/>
    <w:rsid w:val="00192F68"/>
    <w:rsid w:val="001A21F7"/>
    <w:rsid w:val="001A6633"/>
    <w:rsid w:val="001B2A23"/>
    <w:rsid w:val="001B4207"/>
    <w:rsid w:val="001C0FDE"/>
    <w:rsid w:val="001D397C"/>
    <w:rsid w:val="001D6810"/>
    <w:rsid w:val="001D68B8"/>
    <w:rsid w:val="001E14B7"/>
    <w:rsid w:val="001E6A66"/>
    <w:rsid w:val="0020338B"/>
    <w:rsid w:val="00205BDB"/>
    <w:rsid w:val="00217394"/>
    <w:rsid w:val="0022035E"/>
    <w:rsid w:val="00220F34"/>
    <w:rsid w:val="00221B1E"/>
    <w:rsid w:val="002301DC"/>
    <w:rsid w:val="0023249E"/>
    <w:rsid w:val="002733D0"/>
    <w:rsid w:val="00281F77"/>
    <w:rsid w:val="002828F4"/>
    <w:rsid w:val="002925D0"/>
    <w:rsid w:val="002A198E"/>
    <w:rsid w:val="002C35FB"/>
    <w:rsid w:val="002C4FC8"/>
    <w:rsid w:val="002D49A8"/>
    <w:rsid w:val="002E4917"/>
    <w:rsid w:val="002E4FBD"/>
    <w:rsid w:val="002F1858"/>
    <w:rsid w:val="002F4FD4"/>
    <w:rsid w:val="00301B27"/>
    <w:rsid w:val="003166F0"/>
    <w:rsid w:val="00320779"/>
    <w:rsid w:val="00333177"/>
    <w:rsid w:val="003423DA"/>
    <w:rsid w:val="00352F5A"/>
    <w:rsid w:val="0035324D"/>
    <w:rsid w:val="00387F39"/>
    <w:rsid w:val="003A2633"/>
    <w:rsid w:val="003A4743"/>
    <w:rsid w:val="003C4370"/>
    <w:rsid w:val="003C4A17"/>
    <w:rsid w:val="003C6260"/>
    <w:rsid w:val="003D30B4"/>
    <w:rsid w:val="003E493F"/>
    <w:rsid w:val="003F1564"/>
    <w:rsid w:val="003F16C2"/>
    <w:rsid w:val="003F3C08"/>
    <w:rsid w:val="003F4A4F"/>
    <w:rsid w:val="003F51C6"/>
    <w:rsid w:val="00407DF0"/>
    <w:rsid w:val="0042378C"/>
    <w:rsid w:val="0043097A"/>
    <w:rsid w:val="00437E21"/>
    <w:rsid w:val="004424DF"/>
    <w:rsid w:val="00442554"/>
    <w:rsid w:val="004433CC"/>
    <w:rsid w:val="00446BF8"/>
    <w:rsid w:val="00451623"/>
    <w:rsid w:val="004602EA"/>
    <w:rsid w:val="00460FFD"/>
    <w:rsid w:val="00464A53"/>
    <w:rsid w:val="00487D53"/>
    <w:rsid w:val="004921E2"/>
    <w:rsid w:val="004A0B8A"/>
    <w:rsid w:val="004C34AE"/>
    <w:rsid w:val="004D70C0"/>
    <w:rsid w:val="004E1DDB"/>
    <w:rsid w:val="004F0052"/>
    <w:rsid w:val="004F55DA"/>
    <w:rsid w:val="004F582D"/>
    <w:rsid w:val="004F7250"/>
    <w:rsid w:val="0050125B"/>
    <w:rsid w:val="005042EC"/>
    <w:rsid w:val="00520D66"/>
    <w:rsid w:val="005300A1"/>
    <w:rsid w:val="00542C93"/>
    <w:rsid w:val="00547F9B"/>
    <w:rsid w:val="005518E1"/>
    <w:rsid w:val="00563DFE"/>
    <w:rsid w:val="00567699"/>
    <w:rsid w:val="005811F2"/>
    <w:rsid w:val="00582C53"/>
    <w:rsid w:val="0058308A"/>
    <w:rsid w:val="0058552E"/>
    <w:rsid w:val="005A4895"/>
    <w:rsid w:val="005A5B39"/>
    <w:rsid w:val="005D598B"/>
    <w:rsid w:val="005E09FF"/>
    <w:rsid w:val="0060332A"/>
    <w:rsid w:val="00606205"/>
    <w:rsid w:val="00615764"/>
    <w:rsid w:val="00624214"/>
    <w:rsid w:val="00624A18"/>
    <w:rsid w:val="00625687"/>
    <w:rsid w:val="00625A91"/>
    <w:rsid w:val="00635C01"/>
    <w:rsid w:val="006607D4"/>
    <w:rsid w:val="006850BB"/>
    <w:rsid w:val="006A6E44"/>
    <w:rsid w:val="006B4E7D"/>
    <w:rsid w:val="006C12BB"/>
    <w:rsid w:val="006C5A8B"/>
    <w:rsid w:val="006D129E"/>
    <w:rsid w:val="006D1941"/>
    <w:rsid w:val="006E27EE"/>
    <w:rsid w:val="006F09B1"/>
    <w:rsid w:val="006F4DD7"/>
    <w:rsid w:val="006F5FEB"/>
    <w:rsid w:val="00701892"/>
    <w:rsid w:val="007139F3"/>
    <w:rsid w:val="007141C5"/>
    <w:rsid w:val="00716BB1"/>
    <w:rsid w:val="0072718C"/>
    <w:rsid w:val="007629DB"/>
    <w:rsid w:val="00784396"/>
    <w:rsid w:val="00787DC4"/>
    <w:rsid w:val="0079100F"/>
    <w:rsid w:val="007A56C5"/>
    <w:rsid w:val="007A5A18"/>
    <w:rsid w:val="007B6F25"/>
    <w:rsid w:val="007C2742"/>
    <w:rsid w:val="007C3237"/>
    <w:rsid w:val="007C4FF1"/>
    <w:rsid w:val="007C7BEF"/>
    <w:rsid w:val="007D5832"/>
    <w:rsid w:val="007F1691"/>
    <w:rsid w:val="007F2CE5"/>
    <w:rsid w:val="00802796"/>
    <w:rsid w:val="00826215"/>
    <w:rsid w:val="00843891"/>
    <w:rsid w:val="00855B6D"/>
    <w:rsid w:val="0085650C"/>
    <w:rsid w:val="008579F0"/>
    <w:rsid w:val="0086067B"/>
    <w:rsid w:val="00861ACE"/>
    <w:rsid w:val="0086517E"/>
    <w:rsid w:val="008D5E5C"/>
    <w:rsid w:val="008E24BD"/>
    <w:rsid w:val="008E6C71"/>
    <w:rsid w:val="00902138"/>
    <w:rsid w:val="009045D1"/>
    <w:rsid w:val="0091177A"/>
    <w:rsid w:val="00913F5D"/>
    <w:rsid w:val="00914CFA"/>
    <w:rsid w:val="0091681D"/>
    <w:rsid w:val="00943B70"/>
    <w:rsid w:val="00953F6C"/>
    <w:rsid w:val="00960567"/>
    <w:rsid w:val="00966910"/>
    <w:rsid w:val="00966EC3"/>
    <w:rsid w:val="00970B94"/>
    <w:rsid w:val="009764C1"/>
    <w:rsid w:val="00981B20"/>
    <w:rsid w:val="00984650"/>
    <w:rsid w:val="00991C47"/>
    <w:rsid w:val="0099458A"/>
    <w:rsid w:val="0099574E"/>
    <w:rsid w:val="009A52D7"/>
    <w:rsid w:val="009B5864"/>
    <w:rsid w:val="009C06E4"/>
    <w:rsid w:val="009C11F9"/>
    <w:rsid w:val="009C44CE"/>
    <w:rsid w:val="009C6C52"/>
    <w:rsid w:val="009D33A7"/>
    <w:rsid w:val="009D3817"/>
    <w:rsid w:val="009D6E46"/>
    <w:rsid w:val="009E1A50"/>
    <w:rsid w:val="009E3117"/>
    <w:rsid w:val="009E38DD"/>
    <w:rsid w:val="009E62C1"/>
    <w:rsid w:val="009F164E"/>
    <w:rsid w:val="009F39F0"/>
    <w:rsid w:val="009F4AEF"/>
    <w:rsid w:val="00A01B91"/>
    <w:rsid w:val="00A0732F"/>
    <w:rsid w:val="00A1487F"/>
    <w:rsid w:val="00A2061C"/>
    <w:rsid w:val="00A21A1A"/>
    <w:rsid w:val="00A32C88"/>
    <w:rsid w:val="00A47FB2"/>
    <w:rsid w:val="00A5096B"/>
    <w:rsid w:val="00A65140"/>
    <w:rsid w:val="00A71116"/>
    <w:rsid w:val="00A76642"/>
    <w:rsid w:val="00A840E4"/>
    <w:rsid w:val="00A869A7"/>
    <w:rsid w:val="00A92C11"/>
    <w:rsid w:val="00A942EF"/>
    <w:rsid w:val="00AA4DED"/>
    <w:rsid w:val="00AA644E"/>
    <w:rsid w:val="00AC1C18"/>
    <w:rsid w:val="00AC4107"/>
    <w:rsid w:val="00AC526E"/>
    <w:rsid w:val="00AD0034"/>
    <w:rsid w:val="00AD1AB1"/>
    <w:rsid w:val="00AD248C"/>
    <w:rsid w:val="00AD7C90"/>
    <w:rsid w:val="00B003F7"/>
    <w:rsid w:val="00B07B7D"/>
    <w:rsid w:val="00B218FB"/>
    <w:rsid w:val="00B236FA"/>
    <w:rsid w:val="00B30B2D"/>
    <w:rsid w:val="00B34A14"/>
    <w:rsid w:val="00B35611"/>
    <w:rsid w:val="00B4269F"/>
    <w:rsid w:val="00B455BB"/>
    <w:rsid w:val="00B66600"/>
    <w:rsid w:val="00B91E65"/>
    <w:rsid w:val="00BB33DF"/>
    <w:rsid w:val="00BC5AB3"/>
    <w:rsid w:val="00BC79EB"/>
    <w:rsid w:val="00BC7C12"/>
    <w:rsid w:val="00BF7C25"/>
    <w:rsid w:val="00C01E25"/>
    <w:rsid w:val="00C01E2A"/>
    <w:rsid w:val="00C12774"/>
    <w:rsid w:val="00C179AF"/>
    <w:rsid w:val="00C253B4"/>
    <w:rsid w:val="00C33761"/>
    <w:rsid w:val="00C463DF"/>
    <w:rsid w:val="00C50775"/>
    <w:rsid w:val="00C64531"/>
    <w:rsid w:val="00C74A45"/>
    <w:rsid w:val="00C8397E"/>
    <w:rsid w:val="00C939B3"/>
    <w:rsid w:val="00C9626A"/>
    <w:rsid w:val="00CA0EBB"/>
    <w:rsid w:val="00CA258E"/>
    <w:rsid w:val="00CC2AD2"/>
    <w:rsid w:val="00CE01CA"/>
    <w:rsid w:val="00CE2DBD"/>
    <w:rsid w:val="00CF7F29"/>
    <w:rsid w:val="00D12D82"/>
    <w:rsid w:val="00D21309"/>
    <w:rsid w:val="00D2158D"/>
    <w:rsid w:val="00D33ED8"/>
    <w:rsid w:val="00D5078F"/>
    <w:rsid w:val="00D52503"/>
    <w:rsid w:val="00D73A76"/>
    <w:rsid w:val="00D775C8"/>
    <w:rsid w:val="00D90DD2"/>
    <w:rsid w:val="00DA0773"/>
    <w:rsid w:val="00DA6577"/>
    <w:rsid w:val="00DB0249"/>
    <w:rsid w:val="00DB0322"/>
    <w:rsid w:val="00DE1C3F"/>
    <w:rsid w:val="00E00C4B"/>
    <w:rsid w:val="00E01896"/>
    <w:rsid w:val="00E30809"/>
    <w:rsid w:val="00E34ADA"/>
    <w:rsid w:val="00E52734"/>
    <w:rsid w:val="00E52AF7"/>
    <w:rsid w:val="00E61B62"/>
    <w:rsid w:val="00E96D79"/>
    <w:rsid w:val="00EB7957"/>
    <w:rsid w:val="00EC7066"/>
    <w:rsid w:val="00EC70BA"/>
    <w:rsid w:val="00EE43C0"/>
    <w:rsid w:val="00EE47E2"/>
    <w:rsid w:val="00EE5324"/>
    <w:rsid w:val="00EF54C5"/>
    <w:rsid w:val="00F00989"/>
    <w:rsid w:val="00F0391C"/>
    <w:rsid w:val="00F10969"/>
    <w:rsid w:val="00F163D7"/>
    <w:rsid w:val="00F21902"/>
    <w:rsid w:val="00F350FF"/>
    <w:rsid w:val="00F410E0"/>
    <w:rsid w:val="00F55280"/>
    <w:rsid w:val="00F563D3"/>
    <w:rsid w:val="00F64F02"/>
    <w:rsid w:val="00F85DFD"/>
    <w:rsid w:val="00F91D13"/>
    <w:rsid w:val="00FA3CD6"/>
    <w:rsid w:val="00FA6AF1"/>
    <w:rsid w:val="00FA6F52"/>
    <w:rsid w:val="00FC2A03"/>
    <w:rsid w:val="00FD3220"/>
    <w:rsid w:val="00FD6F18"/>
    <w:rsid w:val="00FE453D"/>
    <w:rsid w:val="00FF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F2DADC"/>
  <w15:chartTrackingRefBased/>
  <w15:docId w15:val="{4C8DB6F8-F1CF-B84B-B699-7D2528023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ind w:firstLine="0"/>
      <w:outlineLvl w:val="0"/>
    </w:pPr>
    <w:rPr>
      <w:rFonts w:asciiTheme="majorHAnsi" w:eastAsiaTheme="majorEastAsia" w:hAnsiTheme="majorHAnsi" w:cstheme="majorBidi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ind w:firstLine="0"/>
      <w:outlineLvl w:val="1"/>
    </w:pPr>
    <w:rPr>
      <w:rFonts w:asciiTheme="majorHAnsi" w:eastAsiaTheme="majorEastAsia" w:hAnsiTheme="majorHAnsi" w:cstheme="majorBidi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ind w:firstLine="0"/>
      <w:outlineLvl w:val="2"/>
    </w:pPr>
    <w:rPr>
      <w:rFonts w:asciiTheme="majorHAnsi" w:eastAsiaTheme="majorEastAsia" w:hAnsiTheme="majorHAnsi" w:cstheme="majorBidi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ind w:firstLine="0"/>
      <w:outlineLvl w:val="3"/>
    </w:pPr>
    <w:rPr>
      <w:rFonts w:asciiTheme="majorHAnsi" w:eastAsiaTheme="majorEastAsia" w:hAnsiTheme="majorHAnsi" w:cstheme="majorBidi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ind w:firstLine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ind w:firstLine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ind w:firstLine="0"/>
      <w:outlineLvl w:val="6"/>
    </w:pPr>
    <w:rPr>
      <w:rFonts w:asciiTheme="majorHAnsi" w:eastAsiaTheme="majorEastAsia" w:hAnsiTheme="majorHAnsi"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ind w:firstLine="0"/>
      <w:outlineLvl w:val="7"/>
    </w:pPr>
    <w:rPr>
      <w:rFonts w:asciiTheme="majorHAnsi" w:eastAsiaTheme="majorEastAsia" w:hAnsiTheme="majorHAnsi" w:cstheme="majorBidi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ind w:firstLine="0"/>
      <w:outlineLvl w:val="8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  <w:jc w:val="right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firstLine="0"/>
    </w:p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DDDDDD" w:themeColor="accent1" w:shadow="1"/>
        <w:left w:val="single" w:sz="2" w:space="10" w:color="DDDDDD" w:themeColor="accent1" w:shadow="1"/>
        <w:bottom w:val="single" w:sz="2" w:space="10" w:color="DDDDDD" w:themeColor="accent1" w:shadow="1"/>
        <w:right w:val="single" w:sz="2" w:space="10" w:color="DDDDDD" w:themeColor="accent1" w:shadow="1"/>
      </w:pBdr>
      <w:ind w:left="1152" w:right="1152" w:firstLine="0"/>
    </w:pPr>
    <w:rPr>
      <w:i/>
      <w:iCs/>
      <w:color w:val="DDDDD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  <w:ind w:firstLine="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 w:firstLine="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  <w:ind w:firstLine="0"/>
    </w:pPr>
    <w:rPr>
      <w:i/>
      <w:iCs/>
      <w:color w:val="000000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  <w:ind w:firstLine="0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</w:style>
  <w:style w:type="paragraph" w:styleId="EndnoteText">
    <w:name w:val="endnote text"/>
    <w:basedOn w:val="Normal"/>
    <w:link w:val="EndnoteTextChar"/>
    <w:uiPriority w:val="99"/>
    <w:semiHidden/>
    <w:unhideWhenUsed/>
  </w:style>
  <w:style w:type="character" w:customStyle="1" w:styleId="EndnoteTextChar">
    <w:name w:val="Endnote Text Char"/>
    <w:basedOn w:val="DefaultParagraphFont"/>
    <w:link w:val="EndnoteText"/>
    <w:uiPriority w:val="99"/>
    <w:semiHidden/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pPr>
      <w:spacing w:line="240" w:lineRule="auto"/>
      <w:ind w:firstLine="0"/>
    </w:pPr>
    <w:rPr>
      <w:rFonts w:asciiTheme="majorHAnsi" w:eastAsiaTheme="majorEastAsia" w:hAnsiTheme="majorHAnsi" w:cstheme="majorBidi"/>
      <w:sz w:val="20"/>
      <w:szCs w:val="20"/>
    </w:rPr>
  </w:style>
  <w:style w:type="paragraph" w:customStyle="1" w:styleId="TableTitle">
    <w:name w:val="Table Title"/>
    <w:basedOn w:val="Normal"/>
    <w:next w:val="Normal"/>
    <w:uiPriority w:val="3"/>
    <w:qFormat/>
    <w:pPr>
      <w:ind w:left="360" w:hanging="360"/>
    </w:pPr>
  </w:style>
  <w:style w:type="paragraph" w:styleId="FootnoteText">
    <w:name w:val="footnote text"/>
    <w:basedOn w:val="Normal"/>
    <w:link w:val="FootnoteTextChar"/>
    <w:uiPriority w:val="99"/>
    <w:semiHidden/>
    <w:unhideWhenUsed/>
  </w:style>
  <w:style w:type="character" w:customStyle="1" w:styleId="FootnoteTextChar">
    <w:name w:val="Footnote Text Char"/>
    <w:basedOn w:val="DefaultParagraphFont"/>
    <w:link w:val="FootnoteText"/>
    <w:uiPriority w:val="99"/>
    <w:semiHidden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 w:cs="Consolas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9"/>
    <w:semiHidden/>
    <w:unhideWhenUsed/>
    <w:pPr>
      <w:numPr>
        <w:numId w:val="1"/>
      </w:numPr>
      <w:ind w:firstLine="0"/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9"/>
    <w:semiHidden/>
    <w:unhideWhenUsed/>
    <w:pPr>
      <w:numPr>
        <w:numId w:val="6"/>
      </w:numPr>
      <w:ind w:firstLine="0"/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 w:cs="Consolas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shd w:val="pct20" w:color="auto" w:fill="auto"/>
    </w:rPr>
  </w:style>
  <w:style w:type="paragraph" w:styleId="NoSpacing">
    <w:name w:val="No Spacing"/>
    <w:aliases w:val="No Indent"/>
    <w:uiPriority w:val="1"/>
    <w:qFormat/>
    <w:pPr>
      <w:ind w:firstLine="0"/>
    </w:p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</w:style>
  <w:style w:type="paragraph" w:styleId="PlainText">
    <w:name w:val="Plain Text"/>
    <w:basedOn w:val="Normal"/>
    <w:link w:val="PlainText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sz w:val="21"/>
      <w:szCs w:val="21"/>
    </w:rPr>
  </w:style>
  <w:style w:type="paragraph" w:styleId="Quote">
    <w:name w:val="Quote"/>
    <w:basedOn w:val="Normal"/>
    <w:next w:val="Normal"/>
    <w:link w:val="QuoteChar"/>
    <w:uiPriority w:val="5"/>
    <w:qFormat/>
    <w:pPr>
      <w:ind w:left="1440" w:firstLine="0"/>
    </w:pPr>
  </w:style>
  <w:style w:type="character" w:customStyle="1" w:styleId="QuoteChar">
    <w:name w:val="Quote Char"/>
    <w:basedOn w:val="DefaultParagraphFont"/>
    <w:link w:val="Quote"/>
    <w:uiPriority w:val="5"/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itle">
    <w:name w:val="Title"/>
    <w:basedOn w:val="Normal"/>
    <w:next w:val="Normal"/>
    <w:link w:val="TitleChar"/>
    <w:uiPriority w:val="2"/>
    <w:qFormat/>
    <w:pPr>
      <w:ind w:firstLine="0"/>
      <w:jc w:val="center"/>
    </w:pPr>
    <w:rPr>
      <w:rFonts w:asciiTheme="majorHAnsi" w:eastAsiaTheme="majorEastAsia" w:hAnsiTheme="majorHAnsi" w:cstheme="majorBidi"/>
      <w:spacing w:val="-10"/>
      <w:kern w:val="28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spacing w:val="-10"/>
      <w:kern w:val="28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pPr>
      <w:spacing w:after="100"/>
      <w:ind w:firstLine="0"/>
    </w:pPr>
  </w:style>
  <w:style w:type="paragraph" w:styleId="TOC2">
    <w:name w:val="toc 2"/>
    <w:basedOn w:val="Normal"/>
    <w:next w:val="Normal"/>
    <w:autoRedefine/>
    <w:uiPriority w:val="39"/>
    <w:semiHidden/>
    <w:unhideWhenUsed/>
    <w:pPr>
      <w:spacing w:after="100"/>
      <w:ind w:left="240" w:firstLine="0"/>
    </w:pPr>
  </w:style>
  <w:style w:type="paragraph" w:styleId="TOC3">
    <w:name w:val="toc 3"/>
    <w:basedOn w:val="Normal"/>
    <w:next w:val="Normal"/>
    <w:autoRedefine/>
    <w:uiPriority w:val="39"/>
    <w:semiHidden/>
    <w:unhideWhenUsed/>
    <w:pPr>
      <w:spacing w:after="100"/>
      <w:ind w:left="480" w:firstLine="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Emphasis">
    <w:name w:val="Emphasis"/>
    <w:basedOn w:val="DefaultParagraphFont"/>
    <w:uiPriority w:val="2"/>
    <w:qFormat/>
    <w:rPr>
      <w:i/>
      <w:iCs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LAresearchpapertable">
    <w:name w:val="MLA research paper table"/>
    <w:basedOn w:val="TableNormal"/>
    <w:uiPriority w:val="99"/>
    <w:pPr>
      <w:spacing w:before="240"/>
      <w:ind w:left="72" w:right="72" w:firstLine="0"/>
    </w:pPr>
    <w:tblPr>
      <w:tblBorders>
        <w:top w:val="single" w:sz="4" w:space="0" w:color="auto"/>
        <w:bottom w:val="single" w:sz="4" w:space="0" w:color="auto"/>
      </w:tblBorders>
      <w:tblCellMar>
        <w:left w:w="0" w:type="dxa"/>
        <w:right w:w="0" w:type="dxa"/>
      </w:tblCellMar>
    </w:tblPr>
    <w:tblStylePr w:type="firstRow">
      <w:pPr>
        <w:wordWrap/>
        <w:spacing w:beforeLines="0" w:before="240" w:beforeAutospacing="0" w:afterLines="0" w:after="0" w:afterAutospacing="0"/>
      </w:p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vAlign w:val="center"/>
      </w:tcPr>
    </w:tblStylePr>
  </w:style>
  <w:style w:type="paragraph" w:customStyle="1" w:styleId="TableSource">
    <w:name w:val="Table Source"/>
    <w:basedOn w:val="TableTitle"/>
    <w:next w:val="Normal"/>
    <w:uiPriority w:val="4"/>
    <w:qFormat/>
    <w:pPr>
      <w:spacing w:before="240"/>
    </w:pPr>
  </w:style>
  <w:style w:type="paragraph" w:customStyle="1" w:styleId="TableNote">
    <w:name w:val="Table Note"/>
    <w:basedOn w:val="Normal"/>
    <w:uiPriority w:val="4"/>
    <w:qFormat/>
    <w:pPr>
      <w:numPr>
        <w:numId w:val="11"/>
      </w:numPr>
    </w:pPr>
  </w:style>
  <w:style w:type="paragraph" w:customStyle="1" w:styleId="SectionTitle">
    <w:name w:val="Section Title"/>
    <w:basedOn w:val="Normal"/>
    <w:next w:val="Normal"/>
    <w:uiPriority w:val="3"/>
    <w:qFormat/>
    <w:pPr>
      <w:pageBreakBefore/>
      <w:ind w:firstLine="0"/>
      <w:jc w:val="center"/>
      <w:outlineLvl w:val="0"/>
    </w:pPr>
  </w:style>
  <w:style w:type="numbering" w:customStyle="1" w:styleId="MLAOutline">
    <w:name w:val="MLA Outline"/>
    <w:uiPriority w:val="99"/>
    <w:pPr>
      <w:numPr>
        <w:numId w:val="12"/>
      </w:numPr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oneymarlow/Library/Containers/com.microsoft.Word/Data/Library/Application%20Support/Microsoft/Office/16.0/DTS/en-US%7b56935C00-11CA-1E48-AC25-916B43E9CA81%7d/%7b9A7B7C31-9EED-244F-B935-00C7E48B0785%7dtf1000209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FAB493A0FA1D64DB3BB46C7E70578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85911F-3BB2-0647-9879-D70644748822}"/>
      </w:docPartPr>
      <w:docPartBody>
        <w:p w:rsidR="009D33A7" w:rsidRDefault="00000000">
          <w:pPr>
            <w:pStyle w:val="DFAB493A0FA1D64DB3BB46C7E70578F1"/>
          </w:pPr>
          <w:r>
            <w:t>Row Heading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417"/>
    <w:rsid w:val="00182417"/>
    <w:rsid w:val="003E0B36"/>
    <w:rsid w:val="0047174C"/>
    <w:rsid w:val="005C0055"/>
    <w:rsid w:val="005E3EE5"/>
    <w:rsid w:val="0069699B"/>
    <w:rsid w:val="00790AA7"/>
    <w:rsid w:val="008505F0"/>
    <w:rsid w:val="008E2EE0"/>
    <w:rsid w:val="009D33A7"/>
    <w:rsid w:val="00B61704"/>
    <w:rsid w:val="00B8629F"/>
    <w:rsid w:val="00C05A0A"/>
    <w:rsid w:val="00F358F2"/>
    <w:rsid w:val="00F54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"/>
    <w:qFormat/>
    <w:rPr>
      <w:i/>
      <w:iCs/>
    </w:rPr>
  </w:style>
  <w:style w:type="paragraph" w:customStyle="1" w:styleId="DFAB493A0FA1D64DB3BB46C7E70578F1">
    <w:name w:val="DFAB493A0FA1D64DB3BB46C7E70578F1"/>
  </w:style>
  <w:style w:type="paragraph" w:styleId="Bibliography">
    <w:name w:val="Bibliography"/>
    <w:basedOn w:val="Normal"/>
    <w:next w:val="Normal"/>
    <w:uiPriority w:val="37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Marlow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2597082-B349-43B0-B21E-87F724ED6E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{9A7B7C31-9EED-244F-B935-00C7E48B0785}tf10002092.dotx</Template>
  <TotalTime>8</TotalTime>
  <Pages>2</Pages>
  <Words>889</Words>
  <Characters>5073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Benjamin Marlow</cp:lastModifiedBy>
  <cp:revision>5</cp:revision>
  <dcterms:created xsi:type="dcterms:W3CDTF">2022-12-09T00:15:00Z</dcterms:created>
  <dcterms:modified xsi:type="dcterms:W3CDTF">2022-12-09T00:27:00Z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TF10002068</vt:lpwstr>
  </property>
  <property fmtid="{D5CDD505-2E9C-101B-9397-08002B2CF9AE}" pid="3" name="_TemplateID">
    <vt:lpwstr>TC039848419991</vt:lpwstr>
  </property>
</Properties>
</file>